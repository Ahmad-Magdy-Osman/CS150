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3C" w:rsidRDefault="00280709" w:rsidP="00046B3C">
      <w:pPr>
        <w:rPr>
          <w:rFonts w:ascii="Arial" w:hAnsi="Arial"/>
          <w:b/>
        </w:rPr>
      </w:pPr>
      <w:r>
        <w:rPr>
          <w:rFonts w:ascii="Arial" w:hAnsi="Arial"/>
          <w:b/>
        </w:rPr>
        <w:t>CS150</w:t>
      </w:r>
      <w:r w:rsidR="00046B3C"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Intro to CS1</w:t>
      </w:r>
    </w:p>
    <w:p w:rsidR="00046B3C" w:rsidRPr="009102A5" w:rsidRDefault="00046B3C" w:rsidP="00046B3C">
      <w:pPr>
        <w:rPr>
          <w:rFonts w:ascii="Arial" w:hAnsi="Arial"/>
          <w:b/>
        </w:rPr>
      </w:pPr>
      <w:r w:rsidRPr="009102A5">
        <w:rPr>
          <w:rFonts w:ascii="Arial" w:hAnsi="Arial"/>
          <w:b/>
        </w:rPr>
        <w:t xml:space="preserve">Conditions </w:t>
      </w:r>
    </w:p>
    <w:p w:rsidR="001E4D58" w:rsidRPr="009102A5" w:rsidRDefault="001E4D58"/>
    <w:p w:rsidR="001E4D58" w:rsidRPr="009102A5" w:rsidRDefault="001E4D58" w:rsidP="00046B3C">
      <w:pPr>
        <w:pStyle w:val="BodyText"/>
        <w:numPr>
          <w:ilvl w:val="0"/>
          <w:numId w:val="8"/>
        </w:numPr>
        <w:tabs>
          <w:tab w:val="clear" w:pos="2880"/>
          <w:tab w:val="clear" w:pos="7200"/>
        </w:tabs>
      </w:pPr>
      <w:r w:rsidRPr="009102A5">
        <w:t>Evaluate each of the following expressions.</w:t>
      </w:r>
      <w:r w:rsidR="009102A5" w:rsidRPr="009102A5">
        <w:t xml:space="preserve"> Circle the correct result.</w:t>
      </w:r>
    </w:p>
    <w:p w:rsidR="001E4D58" w:rsidRPr="009102A5" w:rsidRDefault="001E4D58">
      <w:pPr>
        <w:pStyle w:val="BodyText"/>
        <w:tabs>
          <w:tab w:val="clear" w:pos="2880"/>
          <w:tab w:val="clear" w:pos="7200"/>
        </w:tabs>
        <w:ind w:left="720" w:hanging="72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9102A5">
        <w:t>(a)</w:t>
      </w:r>
      <w:r w:rsidRPr="009102A5">
        <w:tab/>
      </w:r>
      <w:r w:rsidRPr="009102A5">
        <w:rPr>
          <w:rFonts w:ascii="Courier New" w:hAnsi="Courier New"/>
        </w:rPr>
        <w:t xml:space="preserve">(3 &gt; 6 </w:t>
      </w:r>
      <w:r w:rsidR="00280709" w:rsidRPr="009102A5">
        <w:rPr>
          <w:rFonts w:ascii="Courier New" w:hAnsi="Courier New"/>
        </w:rPr>
        <w:t>and</w:t>
      </w:r>
      <w:r w:rsidRPr="009102A5">
        <w:rPr>
          <w:rFonts w:ascii="Courier New" w:hAnsi="Courier New"/>
        </w:rPr>
        <w:t xml:space="preserve"> 7 &gt; 4)</w:t>
      </w:r>
      <w:r w:rsidRPr="009102A5">
        <w:rPr>
          <w:rFonts w:ascii="Courier New" w:hAnsi="Courier New"/>
        </w:rPr>
        <w:tab/>
      </w:r>
      <w:r w:rsidR="00902D8A">
        <w:t>True</w:t>
      </w:r>
      <w:r w:rsidR="00902D8A">
        <w:tab/>
        <w:t>F</w:t>
      </w:r>
      <w:r w:rsidRPr="009102A5">
        <w:t>alse</w:t>
      </w: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9102A5">
        <w:t>(b)</w:t>
      </w:r>
      <w:r w:rsidRPr="009102A5">
        <w:tab/>
      </w:r>
      <w:r w:rsidRPr="009102A5">
        <w:rPr>
          <w:rFonts w:ascii="Courier New" w:hAnsi="Courier New"/>
        </w:rPr>
        <w:t xml:space="preserve">(4 &gt; 6 </w:t>
      </w:r>
      <w:r w:rsidR="00280709" w:rsidRPr="009102A5">
        <w:rPr>
          <w:rFonts w:ascii="Courier New" w:hAnsi="Courier New"/>
        </w:rPr>
        <w:t>or</w:t>
      </w:r>
      <w:r w:rsidRPr="009102A5">
        <w:rPr>
          <w:rFonts w:ascii="Courier New" w:hAnsi="Courier New"/>
        </w:rPr>
        <w:t xml:space="preserve"> 10 &lt; 2 * 6)</w:t>
      </w:r>
      <w:r w:rsidRPr="009102A5">
        <w:tab/>
      </w:r>
      <w:r w:rsidR="00902D8A">
        <w:t>True</w:t>
      </w:r>
      <w:r w:rsidR="00902D8A">
        <w:tab/>
        <w:t>F</w:t>
      </w:r>
      <w:r w:rsidR="00902D8A" w:rsidRPr="009102A5">
        <w:t>alse</w:t>
      </w: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9102A5">
        <w:t>(c)</w:t>
      </w:r>
      <w:r w:rsidRPr="009102A5">
        <w:tab/>
      </w:r>
      <w:r w:rsidRPr="009102A5">
        <w:rPr>
          <w:rFonts w:ascii="Courier New" w:hAnsi="Courier New"/>
        </w:rPr>
        <w:t xml:space="preserve">(7 &gt;= 3 + 4 </w:t>
      </w:r>
      <w:r w:rsidR="00280709" w:rsidRPr="009102A5">
        <w:rPr>
          <w:rFonts w:ascii="Courier New" w:hAnsi="Courier New"/>
        </w:rPr>
        <w:t>or</w:t>
      </w:r>
      <w:r w:rsidRPr="009102A5">
        <w:rPr>
          <w:rFonts w:ascii="Courier New" w:hAnsi="Courier New"/>
        </w:rPr>
        <w:t xml:space="preserve"> 6 &lt; 4 </w:t>
      </w:r>
      <w:r w:rsidR="00280709" w:rsidRPr="009102A5">
        <w:rPr>
          <w:rFonts w:ascii="Courier New" w:hAnsi="Courier New"/>
        </w:rPr>
        <w:t>and</w:t>
      </w:r>
      <w:r w:rsidRPr="009102A5">
        <w:rPr>
          <w:rFonts w:ascii="Courier New" w:hAnsi="Courier New"/>
        </w:rPr>
        <w:t xml:space="preserve"> 2 &lt; 5)</w:t>
      </w:r>
      <w:r w:rsidRPr="009102A5">
        <w:tab/>
      </w:r>
      <w:r w:rsidR="00902D8A">
        <w:t>True</w:t>
      </w:r>
      <w:r w:rsidR="00902D8A">
        <w:tab/>
        <w:t>F</w:t>
      </w:r>
      <w:r w:rsidR="00902D8A" w:rsidRPr="009102A5">
        <w:t>alse</w:t>
      </w: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9102A5">
        <w:t>(d)</w:t>
      </w:r>
      <w:r w:rsidRPr="009102A5">
        <w:tab/>
      </w:r>
      <w:proofErr w:type="gramStart"/>
      <w:r w:rsidR="00280709" w:rsidRPr="009102A5">
        <w:t>not</w:t>
      </w:r>
      <w:r w:rsidRPr="009102A5">
        <w:rPr>
          <w:rFonts w:ascii="Courier New" w:hAnsi="Courier New"/>
        </w:rPr>
        <w:t>(</w:t>
      </w:r>
      <w:proofErr w:type="gramEnd"/>
      <w:r w:rsidRPr="009102A5">
        <w:rPr>
          <w:rFonts w:ascii="Courier New" w:hAnsi="Courier New"/>
        </w:rPr>
        <w:t xml:space="preserve">5 &lt;= 4 </w:t>
      </w:r>
      <w:r w:rsidR="00280709" w:rsidRPr="009102A5">
        <w:rPr>
          <w:rFonts w:ascii="Courier New" w:hAnsi="Courier New"/>
        </w:rPr>
        <w:t>or</w:t>
      </w:r>
      <w:r w:rsidRPr="009102A5">
        <w:rPr>
          <w:rFonts w:ascii="Courier New" w:hAnsi="Courier New"/>
        </w:rPr>
        <w:t xml:space="preserve"> 6 != 5 </w:t>
      </w:r>
      <w:r w:rsidR="00280709" w:rsidRPr="009102A5">
        <w:rPr>
          <w:rFonts w:ascii="Courier New" w:hAnsi="Courier New"/>
        </w:rPr>
        <w:t>and</w:t>
      </w:r>
      <w:r w:rsidRPr="009102A5">
        <w:rPr>
          <w:rFonts w:ascii="Courier New" w:hAnsi="Courier New"/>
        </w:rPr>
        <w:t xml:space="preserve"> 10 &gt;= 4)</w:t>
      </w:r>
      <w:r w:rsidRPr="009102A5">
        <w:tab/>
      </w:r>
      <w:r w:rsidR="00902D8A">
        <w:t>True</w:t>
      </w:r>
      <w:r w:rsidR="00902D8A">
        <w:tab/>
        <w:t>F</w:t>
      </w:r>
      <w:r w:rsidR="00902D8A" w:rsidRPr="009102A5">
        <w:t>alse</w:t>
      </w:r>
    </w:p>
    <w:p w:rsidR="001E4D58" w:rsidRPr="009102A5" w:rsidRDefault="001E4D58">
      <w:pPr>
        <w:pStyle w:val="BodyText"/>
        <w:tabs>
          <w:tab w:val="clear" w:pos="2880"/>
          <w:tab w:val="clear" w:pos="7200"/>
        </w:tabs>
        <w:ind w:left="540" w:hanging="540"/>
      </w:pPr>
    </w:p>
    <w:p w:rsidR="001E4D58" w:rsidRPr="009102A5" w:rsidRDefault="001E4D58">
      <w:pPr>
        <w:pStyle w:val="BodyText"/>
        <w:tabs>
          <w:tab w:val="clear" w:pos="2880"/>
          <w:tab w:val="clear" w:pos="7200"/>
        </w:tabs>
        <w:ind w:left="540" w:hanging="540"/>
      </w:pPr>
    </w:p>
    <w:p w:rsidR="001E4D58" w:rsidRPr="009102A5" w:rsidRDefault="001E4D58" w:rsidP="00046B3C">
      <w:pPr>
        <w:pStyle w:val="BodyText"/>
        <w:numPr>
          <w:ilvl w:val="0"/>
          <w:numId w:val="8"/>
        </w:numPr>
        <w:tabs>
          <w:tab w:val="clear" w:pos="2880"/>
          <w:tab w:val="clear" w:pos="7200"/>
        </w:tabs>
      </w:pPr>
      <w:r w:rsidRPr="009102A5">
        <w:t xml:space="preserve">Assume </w:t>
      </w:r>
      <w:r w:rsidR="00F129C3" w:rsidRPr="009102A5">
        <w:t xml:space="preserve">the </w:t>
      </w:r>
      <w:r w:rsidRPr="009102A5">
        <w:t xml:space="preserve">variables </w:t>
      </w:r>
      <w:r w:rsidR="00280709" w:rsidRPr="009102A5">
        <w:t xml:space="preserve">and assignments </w:t>
      </w:r>
      <w:r w:rsidRPr="009102A5">
        <w:t>below.</w:t>
      </w:r>
    </w:p>
    <w:p w:rsidR="001E4D58" w:rsidRPr="009102A5" w:rsidRDefault="001E4D58"/>
    <w:p w:rsidR="001E4D58" w:rsidRPr="009102A5" w:rsidRDefault="00902D8A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x = 5</w:t>
      </w:r>
    </w:p>
    <w:p w:rsidR="001E4D58" w:rsidRPr="009102A5" w:rsidRDefault="00902D8A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 = 3</w:t>
      </w:r>
    </w:p>
    <w:p w:rsidR="001E4D58" w:rsidRPr="009102A5" w:rsidRDefault="00902D8A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 = 2</w:t>
      </w:r>
    </w:p>
    <w:p w:rsidR="001E4D58" w:rsidRPr="009102A5" w:rsidRDefault="00280709">
      <w:pPr>
        <w:ind w:left="720"/>
        <w:rPr>
          <w:rFonts w:ascii="Courier New" w:hAnsi="Courier New" w:cs="Courier New"/>
          <w:b/>
          <w:bCs/>
        </w:rPr>
      </w:pPr>
      <w:r w:rsidRPr="009102A5">
        <w:rPr>
          <w:rFonts w:ascii="Courier New" w:hAnsi="Courier New" w:cs="Courier New"/>
          <w:b/>
          <w:bCs/>
        </w:rPr>
        <w:t>a = T</w:t>
      </w:r>
      <w:r w:rsidR="00902D8A">
        <w:rPr>
          <w:rFonts w:ascii="Courier New" w:hAnsi="Courier New" w:cs="Courier New"/>
          <w:b/>
          <w:bCs/>
        </w:rPr>
        <w:t>rue</w:t>
      </w:r>
    </w:p>
    <w:p w:rsidR="001E4D58" w:rsidRPr="009102A5" w:rsidRDefault="00280709">
      <w:pPr>
        <w:ind w:left="720"/>
        <w:rPr>
          <w:rFonts w:ascii="Courier New" w:hAnsi="Courier New" w:cs="Courier New"/>
          <w:b/>
          <w:bCs/>
        </w:rPr>
      </w:pPr>
      <w:r w:rsidRPr="009102A5">
        <w:rPr>
          <w:rFonts w:ascii="Courier New" w:hAnsi="Courier New" w:cs="Courier New"/>
          <w:b/>
          <w:bCs/>
        </w:rPr>
        <w:t>b = F</w:t>
      </w:r>
      <w:r w:rsidR="00902D8A">
        <w:rPr>
          <w:rFonts w:ascii="Courier New" w:hAnsi="Courier New" w:cs="Courier New"/>
          <w:b/>
          <w:bCs/>
        </w:rPr>
        <w:t>alse</w:t>
      </w:r>
    </w:p>
    <w:p w:rsidR="001E4D58" w:rsidRPr="009102A5" w:rsidRDefault="001E4D58">
      <w:pPr>
        <w:pStyle w:val="BodyText"/>
      </w:pPr>
    </w:p>
    <w:p w:rsidR="001E4D58" w:rsidRPr="009102A5" w:rsidRDefault="001E4D58">
      <w:pPr>
        <w:pStyle w:val="BodyText"/>
        <w:ind w:left="540"/>
      </w:pPr>
      <w:r w:rsidRPr="009102A5">
        <w:t>Evaluate the following expressions.</w:t>
      </w:r>
    </w:p>
    <w:p w:rsidR="001E4D58" w:rsidRPr="009102A5" w:rsidRDefault="001E4D58">
      <w:pPr>
        <w:pStyle w:val="BodyText"/>
        <w:ind w:left="54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9102A5">
        <w:t>(a)</w:t>
      </w:r>
      <w:r w:rsidRPr="009102A5">
        <w:tab/>
      </w:r>
      <w:r w:rsidRPr="009102A5">
        <w:rPr>
          <w:rFonts w:ascii="Courier New" w:hAnsi="Courier New"/>
        </w:rPr>
        <w:t xml:space="preserve">(x – z == y) </w:t>
      </w:r>
      <w:r w:rsidRPr="009102A5">
        <w:rPr>
          <w:rFonts w:ascii="Courier New" w:hAnsi="Courier New"/>
        </w:rPr>
        <w:tab/>
      </w:r>
      <w:r w:rsidR="00902D8A">
        <w:t>True</w:t>
      </w:r>
      <w:r w:rsidR="00902D8A">
        <w:tab/>
        <w:t>F</w:t>
      </w:r>
      <w:r w:rsidR="00902D8A" w:rsidRPr="009102A5">
        <w:t>alse</w:t>
      </w: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9102A5">
        <w:t>(b)</w:t>
      </w:r>
      <w:r w:rsidRPr="009102A5">
        <w:tab/>
      </w:r>
      <w:r w:rsidRPr="009102A5">
        <w:rPr>
          <w:rFonts w:ascii="Courier New" w:hAnsi="Courier New"/>
        </w:rPr>
        <w:t xml:space="preserve">(x * z &gt; z * y </w:t>
      </w:r>
      <w:r w:rsidR="00280709" w:rsidRPr="009102A5">
        <w:rPr>
          <w:rFonts w:ascii="Courier New" w:hAnsi="Courier New"/>
        </w:rPr>
        <w:t>or</w:t>
      </w:r>
      <w:r w:rsidRPr="009102A5">
        <w:rPr>
          <w:rFonts w:ascii="Courier New" w:hAnsi="Courier New"/>
        </w:rPr>
        <w:t xml:space="preserve"> b)</w:t>
      </w:r>
      <w:r w:rsidRPr="009102A5">
        <w:rPr>
          <w:rFonts w:ascii="Courier New" w:hAnsi="Courier New"/>
        </w:rPr>
        <w:tab/>
      </w:r>
      <w:r w:rsidR="00902D8A">
        <w:t>True</w:t>
      </w:r>
      <w:r w:rsidR="00902D8A">
        <w:tab/>
        <w:t>F</w:t>
      </w:r>
      <w:r w:rsidR="00902D8A" w:rsidRPr="009102A5">
        <w:t>alse</w:t>
      </w: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9102A5">
        <w:t>(c)</w:t>
      </w:r>
      <w:r w:rsidRPr="009102A5">
        <w:tab/>
      </w:r>
      <w:r w:rsidRPr="009102A5">
        <w:rPr>
          <w:rFonts w:ascii="Courier New" w:hAnsi="Courier New"/>
        </w:rPr>
        <w:t xml:space="preserve">(x * z &lt; z * y </w:t>
      </w:r>
      <w:r w:rsidR="00280709" w:rsidRPr="009102A5">
        <w:rPr>
          <w:rFonts w:ascii="Courier New" w:hAnsi="Courier New"/>
        </w:rPr>
        <w:t>and</w:t>
      </w:r>
      <w:r w:rsidRPr="009102A5">
        <w:rPr>
          <w:rFonts w:ascii="Courier New" w:hAnsi="Courier New"/>
        </w:rPr>
        <w:t xml:space="preserve"> a)</w:t>
      </w:r>
      <w:r w:rsidRPr="009102A5">
        <w:rPr>
          <w:rFonts w:ascii="Courier New" w:hAnsi="Courier New"/>
        </w:rPr>
        <w:tab/>
      </w:r>
      <w:r w:rsidR="00902D8A">
        <w:t>True</w:t>
      </w:r>
      <w:r w:rsidR="00902D8A">
        <w:tab/>
        <w:t>F</w:t>
      </w:r>
      <w:r w:rsidR="00902D8A" w:rsidRPr="009102A5">
        <w:t>alse</w:t>
      </w: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9102A5">
        <w:t>(d)</w:t>
      </w:r>
      <w:r w:rsidRPr="009102A5">
        <w:tab/>
      </w:r>
      <w:r w:rsidRPr="009102A5">
        <w:rPr>
          <w:rFonts w:ascii="Courier New" w:hAnsi="Courier New"/>
        </w:rPr>
        <w:t xml:space="preserve">(x * z &gt; z * y </w:t>
      </w:r>
      <w:r w:rsidR="00280709" w:rsidRPr="009102A5">
        <w:rPr>
          <w:rFonts w:ascii="Courier New" w:hAnsi="Courier New"/>
        </w:rPr>
        <w:t>and</w:t>
      </w:r>
      <w:r w:rsidRPr="009102A5">
        <w:rPr>
          <w:rFonts w:ascii="Courier New" w:hAnsi="Courier New"/>
        </w:rPr>
        <w:t xml:space="preserve"> </w:t>
      </w:r>
      <w:proofErr w:type="gramStart"/>
      <w:r w:rsidRPr="009102A5">
        <w:rPr>
          <w:rFonts w:ascii="Courier New" w:hAnsi="Courier New"/>
        </w:rPr>
        <w:t>a</w:t>
      </w:r>
      <w:proofErr w:type="gramEnd"/>
      <w:r w:rsidRPr="009102A5">
        <w:rPr>
          <w:rFonts w:ascii="Courier New" w:hAnsi="Courier New"/>
        </w:rPr>
        <w:t xml:space="preserve"> </w:t>
      </w:r>
      <w:r w:rsidR="00280709" w:rsidRPr="009102A5">
        <w:rPr>
          <w:rFonts w:ascii="Courier New" w:hAnsi="Courier New"/>
        </w:rPr>
        <w:t>or</w:t>
      </w:r>
      <w:r w:rsidRPr="009102A5">
        <w:rPr>
          <w:rFonts w:ascii="Courier New" w:hAnsi="Courier New"/>
        </w:rPr>
        <w:t xml:space="preserve"> b)</w:t>
      </w:r>
      <w:r w:rsidRPr="009102A5">
        <w:rPr>
          <w:rFonts w:ascii="Courier New" w:hAnsi="Courier New"/>
        </w:rPr>
        <w:tab/>
      </w:r>
      <w:r w:rsidR="00902D8A">
        <w:t>True</w:t>
      </w:r>
      <w:r w:rsidR="00902D8A">
        <w:tab/>
        <w:t>F</w:t>
      </w:r>
      <w:r w:rsidR="00902D8A" w:rsidRPr="009102A5">
        <w:t>alse</w:t>
      </w: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9102A5">
        <w:t>(e)</w:t>
      </w:r>
      <w:r w:rsidRPr="009102A5">
        <w:tab/>
      </w:r>
      <w:proofErr w:type="gramStart"/>
      <w:r w:rsidR="00280709" w:rsidRPr="009102A5">
        <w:t>not</w:t>
      </w:r>
      <w:r w:rsidRPr="009102A5">
        <w:rPr>
          <w:rFonts w:ascii="Courier New" w:hAnsi="Courier New"/>
        </w:rPr>
        <w:t>(</w:t>
      </w:r>
      <w:proofErr w:type="gramEnd"/>
      <w:r w:rsidRPr="009102A5">
        <w:rPr>
          <w:rFonts w:ascii="Courier New" w:hAnsi="Courier New"/>
        </w:rPr>
        <w:t xml:space="preserve">x * z &gt; z * y </w:t>
      </w:r>
      <w:r w:rsidR="00280709" w:rsidRPr="009102A5">
        <w:rPr>
          <w:rFonts w:ascii="Courier New" w:hAnsi="Courier New"/>
        </w:rPr>
        <w:t>and</w:t>
      </w:r>
      <w:r w:rsidRPr="009102A5">
        <w:rPr>
          <w:rFonts w:ascii="Courier New" w:hAnsi="Courier New"/>
        </w:rPr>
        <w:t xml:space="preserve"> a </w:t>
      </w:r>
      <w:r w:rsidR="00280709" w:rsidRPr="009102A5">
        <w:rPr>
          <w:rFonts w:ascii="Courier New" w:hAnsi="Courier New"/>
        </w:rPr>
        <w:t>or</w:t>
      </w:r>
      <w:r w:rsidRPr="009102A5">
        <w:rPr>
          <w:rFonts w:ascii="Courier New" w:hAnsi="Courier New"/>
        </w:rPr>
        <w:t xml:space="preserve"> b)</w:t>
      </w:r>
      <w:r w:rsidRPr="009102A5">
        <w:tab/>
      </w:r>
      <w:r w:rsidR="00902D8A">
        <w:t>True</w:t>
      </w:r>
      <w:r w:rsidR="00902D8A">
        <w:tab/>
        <w:t>F</w:t>
      </w:r>
      <w:r w:rsidR="00902D8A" w:rsidRPr="009102A5">
        <w:t>alse</w:t>
      </w:r>
    </w:p>
    <w:p w:rsidR="001E4D58" w:rsidRPr="009102A5" w:rsidRDefault="001E4D58">
      <w:pPr>
        <w:pStyle w:val="BodyText"/>
        <w:tabs>
          <w:tab w:val="left" w:pos="5040"/>
        </w:tabs>
      </w:pPr>
    </w:p>
    <w:p w:rsidR="001E4D58" w:rsidRPr="009102A5" w:rsidRDefault="001E4D58" w:rsidP="00046B3C">
      <w:pPr>
        <w:numPr>
          <w:ilvl w:val="0"/>
          <w:numId w:val="8"/>
        </w:numPr>
      </w:pPr>
      <w:r w:rsidRPr="009102A5">
        <w:br w:type="page"/>
      </w:r>
      <w:r w:rsidRPr="009102A5">
        <w:lastRenderedPageBreak/>
        <w:t xml:space="preserve">Assume x and y are variables of type int.  Translate each phrase into an equivalent </w:t>
      </w:r>
      <w:proofErr w:type="spellStart"/>
      <w:r w:rsidRPr="009102A5">
        <w:t>boolean</w:t>
      </w:r>
      <w:proofErr w:type="spellEnd"/>
      <w:r w:rsidRPr="009102A5">
        <w:t xml:space="preserve"> expression.</w:t>
      </w:r>
    </w:p>
    <w:p w:rsidR="001E4D58" w:rsidRPr="009102A5" w:rsidRDefault="001E4D58">
      <w:pPr>
        <w:pStyle w:val="BodyText"/>
        <w:tabs>
          <w:tab w:val="left" w:pos="5040"/>
        </w:tabs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 w:rsidRPr="009102A5">
        <w:t>(a)</w:t>
      </w:r>
      <w:r w:rsidRPr="009102A5">
        <w:tab/>
      </w:r>
      <w:r w:rsidRPr="009102A5">
        <w:rPr>
          <w:rFonts w:ascii="Courier New" w:hAnsi="Courier New" w:cs="Courier New"/>
        </w:rPr>
        <w:t>x</w:t>
      </w:r>
      <w:r w:rsidRPr="009102A5">
        <w:t xml:space="preserve"> is less than 20</w:t>
      </w:r>
      <w:r w:rsidRPr="009102A5">
        <w:tab/>
        <w:t>________________________</w:t>
      </w:r>
      <w:r w:rsidR="009102A5">
        <w:t>_____</w:t>
      </w: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 w:rsidRPr="009102A5">
        <w:t>(b)</w:t>
      </w:r>
      <w:r w:rsidRPr="009102A5">
        <w:tab/>
      </w:r>
      <w:r w:rsidRPr="009102A5">
        <w:rPr>
          <w:rFonts w:ascii="Courier New" w:hAnsi="Courier New" w:cs="Courier New"/>
        </w:rPr>
        <w:t>x</w:t>
      </w:r>
      <w:r w:rsidRPr="009102A5">
        <w:t xml:space="preserve"> is between 1 and 100 (inclusive)</w:t>
      </w:r>
      <w:r w:rsidRPr="009102A5">
        <w:tab/>
        <w:t>__________</w:t>
      </w:r>
      <w:r w:rsidR="009102A5">
        <w:t>___________________</w:t>
      </w: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 w:rsidRPr="009102A5">
        <w:t>(c)</w:t>
      </w:r>
      <w:r w:rsidRPr="009102A5">
        <w:tab/>
      </w:r>
      <w:r w:rsidRPr="009102A5">
        <w:rPr>
          <w:rFonts w:ascii="Courier New" w:hAnsi="Courier New" w:cs="Courier New"/>
        </w:rPr>
        <w:t>y</w:t>
      </w:r>
      <w:r w:rsidRPr="009102A5">
        <w:t xml:space="preserve"> is either 1 or 5 or 10</w:t>
      </w:r>
      <w:r w:rsidRPr="009102A5">
        <w:tab/>
      </w:r>
      <w:r w:rsidR="009102A5">
        <w:t>_____________________________</w:t>
      </w: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 w:rsidRPr="009102A5">
        <w:t>(d)</w:t>
      </w:r>
      <w:r w:rsidRPr="009102A5">
        <w:tab/>
        <w:t xml:space="preserve">Both </w:t>
      </w:r>
      <w:r w:rsidRPr="009102A5">
        <w:rPr>
          <w:rFonts w:ascii="Courier New" w:hAnsi="Courier New" w:cs="Courier New"/>
        </w:rPr>
        <w:t>x</w:t>
      </w:r>
      <w:r w:rsidRPr="009102A5">
        <w:t xml:space="preserve"> and </w:t>
      </w:r>
      <w:r w:rsidRPr="009102A5">
        <w:rPr>
          <w:rFonts w:ascii="Courier New" w:hAnsi="Courier New" w:cs="Courier New"/>
        </w:rPr>
        <w:t>y</w:t>
      </w:r>
      <w:r w:rsidRPr="009102A5">
        <w:t xml:space="preserve"> are positive</w:t>
      </w:r>
      <w:r w:rsidRPr="009102A5">
        <w:tab/>
      </w:r>
      <w:r w:rsidR="009102A5">
        <w:t>_____________________________</w:t>
      </w: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</w:p>
    <w:p w:rsidR="001E4D58" w:rsidRPr="009102A5" w:rsidRDefault="001E4D58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120"/>
          <w:tab w:val="left" w:pos="7380"/>
        </w:tabs>
        <w:ind w:left="540"/>
      </w:pPr>
      <w:r w:rsidRPr="009102A5">
        <w:t>(e)</w:t>
      </w:r>
      <w:r w:rsidRPr="009102A5">
        <w:tab/>
        <w:t xml:space="preserve">Neither </w:t>
      </w:r>
      <w:r w:rsidRPr="009102A5">
        <w:rPr>
          <w:rFonts w:ascii="Courier New" w:hAnsi="Courier New" w:cs="Courier New"/>
        </w:rPr>
        <w:t>x</w:t>
      </w:r>
      <w:r w:rsidRPr="009102A5">
        <w:t xml:space="preserve"> nor </w:t>
      </w:r>
      <w:r w:rsidRPr="009102A5">
        <w:rPr>
          <w:rFonts w:ascii="Courier New" w:hAnsi="Courier New" w:cs="Courier New"/>
        </w:rPr>
        <w:t>y</w:t>
      </w:r>
      <w:r w:rsidRPr="009102A5">
        <w:t xml:space="preserve"> is positive</w:t>
      </w:r>
      <w:r w:rsidRPr="009102A5">
        <w:tab/>
      </w:r>
      <w:r w:rsidR="009102A5">
        <w:t>_____________________________</w:t>
      </w:r>
    </w:p>
    <w:p w:rsidR="001E4D58" w:rsidRPr="009102A5" w:rsidRDefault="001E4D58">
      <w:pPr>
        <w:ind w:left="720" w:hanging="720"/>
      </w:pPr>
    </w:p>
    <w:p w:rsidR="001E4D58" w:rsidRPr="009102A5" w:rsidRDefault="001E4D58" w:rsidP="00280709">
      <w:pPr>
        <w:numPr>
          <w:ilvl w:val="0"/>
          <w:numId w:val="8"/>
        </w:numPr>
      </w:pPr>
      <w:r w:rsidRPr="009102A5">
        <w:t xml:space="preserve">Circle the value stored in the </w:t>
      </w:r>
      <w:proofErr w:type="spellStart"/>
      <w:r w:rsidRPr="009102A5">
        <w:rPr>
          <w:rFonts w:ascii="Courier New" w:hAnsi="Courier New"/>
        </w:rPr>
        <w:t>boolean</w:t>
      </w:r>
      <w:proofErr w:type="spellEnd"/>
      <w:r w:rsidRPr="009102A5">
        <w:t xml:space="preserve"> variable after the execution of each set of statements.</w:t>
      </w:r>
    </w:p>
    <w:p w:rsidR="001E4D58" w:rsidRPr="009102A5" w:rsidRDefault="001E4D58">
      <w:pPr>
        <w:pStyle w:val="BodyText"/>
        <w:tabs>
          <w:tab w:val="clear" w:pos="2880"/>
          <w:tab w:val="left" w:pos="1440"/>
        </w:tabs>
        <w:rPr>
          <w:sz w:val="18"/>
        </w:rPr>
      </w:pPr>
    </w:p>
    <w:p w:rsidR="001E4D58" w:rsidRPr="009102A5" w:rsidRDefault="001E4D58">
      <w:pPr>
        <w:pStyle w:val="BodyText"/>
        <w:tabs>
          <w:tab w:val="clear" w:pos="2880"/>
          <w:tab w:val="left" w:pos="540"/>
          <w:tab w:val="left" w:pos="1440"/>
          <w:tab w:val="left" w:pos="6210"/>
        </w:tabs>
        <w:rPr>
          <w:rFonts w:ascii="Courier New" w:hAnsi="Courier New"/>
        </w:rPr>
      </w:pPr>
      <w:r w:rsidRPr="009102A5">
        <w:tab/>
        <w:t>(a)</w:t>
      </w:r>
      <w:r w:rsidRPr="009102A5">
        <w:tab/>
        <w:t xml:space="preserve"> </w:t>
      </w:r>
      <w:r w:rsidR="00280709" w:rsidRPr="009102A5">
        <w:rPr>
          <w:rFonts w:ascii="Courier New" w:hAnsi="Courier New"/>
        </w:rPr>
        <w:t>age = 30</w:t>
      </w:r>
      <w:r w:rsidRPr="009102A5">
        <w:rPr>
          <w:rFonts w:ascii="Courier New" w:hAnsi="Courier New"/>
        </w:rPr>
        <w:tab/>
      </w:r>
    </w:p>
    <w:p w:rsidR="001E4D58" w:rsidRPr="009102A5" w:rsidRDefault="00280709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 w:rsidRPr="009102A5">
        <w:rPr>
          <w:rFonts w:ascii="Courier New" w:hAnsi="Courier New"/>
        </w:rPr>
        <w:tab/>
      </w:r>
      <w:proofErr w:type="spellStart"/>
      <w:r w:rsidRPr="009102A5">
        <w:rPr>
          <w:rFonts w:ascii="Courier New" w:hAnsi="Courier New"/>
        </w:rPr>
        <w:t>isVoter</w:t>
      </w:r>
      <w:proofErr w:type="spellEnd"/>
      <w:r w:rsidRPr="009102A5">
        <w:rPr>
          <w:rFonts w:ascii="Courier New" w:hAnsi="Courier New"/>
        </w:rPr>
        <w:t xml:space="preserve"> = age &lt;=18</w:t>
      </w:r>
    </w:p>
    <w:p w:rsidR="001E4D58" w:rsidRPr="009102A5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spacing w:before="120"/>
      </w:pPr>
      <w:r w:rsidRPr="009102A5">
        <w:tab/>
      </w:r>
      <w:r w:rsidRPr="009102A5">
        <w:tab/>
      </w:r>
      <w:r w:rsidR="00902D8A">
        <w:t>True</w:t>
      </w:r>
      <w:r w:rsidR="00902D8A">
        <w:tab/>
        <w:t>F</w:t>
      </w:r>
      <w:r w:rsidR="00902D8A" w:rsidRPr="009102A5">
        <w:t>alse</w:t>
      </w:r>
    </w:p>
    <w:p w:rsidR="001E4D58" w:rsidRPr="009102A5" w:rsidRDefault="001E4D58">
      <w:pPr>
        <w:pStyle w:val="BodyText"/>
        <w:tabs>
          <w:tab w:val="clear" w:pos="2880"/>
          <w:tab w:val="left" w:pos="1440"/>
          <w:tab w:val="left" w:pos="6210"/>
        </w:tabs>
      </w:pPr>
    </w:p>
    <w:p w:rsidR="001E4D58" w:rsidRPr="009102A5" w:rsidRDefault="001E4D58">
      <w:pPr>
        <w:pStyle w:val="BodyText"/>
        <w:tabs>
          <w:tab w:val="clear" w:pos="2880"/>
          <w:tab w:val="left" w:pos="540"/>
          <w:tab w:val="left" w:pos="1440"/>
          <w:tab w:val="left" w:pos="6210"/>
        </w:tabs>
        <w:rPr>
          <w:rFonts w:ascii="Courier New" w:hAnsi="Courier New"/>
        </w:rPr>
      </w:pPr>
      <w:r w:rsidRPr="009102A5">
        <w:tab/>
        <w:t>(b)</w:t>
      </w:r>
      <w:r w:rsidRPr="009102A5">
        <w:tab/>
      </w:r>
      <w:r w:rsidRPr="009102A5">
        <w:rPr>
          <w:rFonts w:ascii="Courier New" w:hAnsi="Courier New"/>
        </w:rPr>
        <w:t>age = 16</w:t>
      </w:r>
      <w:r w:rsidRPr="009102A5">
        <w:t xml:space="preserve"> </w:t>
      </w:r>
      <w:r w:rsidRPr="009102A5">
        <w:tab/>
      </w:r>
    </w:p>
    <w:p w:rsidR="001E4D58" w:rsidRPr="009102A5" w:rsidRDefault="00280709">
      <w:pPr>
        <w:pStyle w:val="BodyText"/>
        <w:tabs>
          <w:tab w:val="clear" w:pos="2880"/>
          <w:tab w:val="left" w:pos="1440"/>
          <w:tab w:val="left" w:pos="6120"/>
        </w:tabs>
        <w:rPr>
          <w:rFonts w:ascii="Courier New" w:hAnsi="Courier New"/>
        </w:rPr>
      </w:pPr>
      <w:r w:rsidRPr="009102A5">
        <w:rPr>
          <w:rFonts w:ascii="Courier New" w:hAnsi="Courier New"/>
        </w:rPr>
        <w:tab/>
      </w:r>
      <w:proofErr w:type="spellStart"/>
      <w:r w:rsidRPr="009102A5">
        <w:rPr>
          <w:rFonts w:ascii="Courier New" w:hAnsi="Courier New"/>
        </w:rPr>
        <w:t>isVoter</w:t>
      </w:r>
      <w:proofErr w:type="spellEnd"/>
      <w:r w:rsidRPr="009102A5">
        <w:rPr>
          <w:rFonts w:ascii="Courier New" w:hAnsi="Courier New"/>
        </w:rPr>
        <w:t xml:space="preserve"> = age &lt;=18</w:t>
      </w:r>
      <w:r w:rsidR="001E4D58" w:rsidRPr="009102A5">
        <w:rPr>
          <w:rFonts w:ascii="Courier New" w:hAnsi="Courier New"/>
        </w:rPr>
        <w:tab/>
      </w:r>
    </w:p>
    <w:p w:rsidR="001E4D58" w:rsidRPr="009102A5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spacing w:before="120"/>
      </w:pPr>
      <w:r w:rsidRPr="009102A5">
        <w:tab/>
      </w:r>
      <w:r w:rsidRPr="009102A5">
        <w:tab/>
      </w:r>
      <w:r w:rsidR="00902D8A">
        <w:t>True</w:t>
      </w:r>
      <w:r w:rsidR="00902D8A">
        <w:tab/>
        <w:t>F</w:t>
      </w:r>
      <w:r w:rsidR="00902D8A" w:rsidRPr="009102A5">
        <w:t>alse</w:t>
      </w:r>
    </w:p>
    <w:p w:rsidR="001E4D58" w:rsidRPr="009102A5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</w:p>
    <w:p w:rsidR="001E4D58" w:rsidRPr="009102A5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rPr>
          <w:rFonts w:ascii="Courier New" w:hAnsi="Courier New"/>
        </w:rPr>
      </w:pPr>
      <w:r w:rsidRPr="009102A5">
        <w:tab/>
        <w:t>(c)</w:t>
      </w:r>
      <w:r w:rsidRPr="009102A5">
        <w:tab/>
      </w:r>
      <w:r w:rsidR="00280709" w:rsidRPr="009102A5">
        <w:rPr>
          <w:rFonts w:ascii="Courier New" w:hAnsi="Courier New"/>
        </w:rPr>
        <w:t>number = 11</w:t>
      </w:r>
      <w:r w:rsidRPr="009102A5">
        <w:rPr>
          <w:rFonts w:ascii="Courier New" w:hAnsi="Courier New"/>
        </w:rPr>
        <w:tab/>
      </w:r>
    </w:p>
    <w:p w:rsidR="001E4D58" w:rsidRPr="009102A5" w:rsidRDefault="00280709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 w:rsidRPr="009102A5">
        <w:rPr>
          <w:rFonts w:ascii="Courier New" w:hAnsi="Courier New"/>
        </w:rPr>
        <w:tab/>
      </w:r>
      <w:proofErr w:type="spellStart"/>
      <w:r w:rsidRPr="009102A5">
        <w:rPr>
          <w:rFonts w:ascii="Courier New" w:hAnsi="Courier New"/>
        </w:rPr>
        <w:t>evenNumber</w:t>
      </w:r>
      <w:proofErr w:type="spellEnd"/>
      <w:r w:rsidRPr="009102A5">
        <w:rPr>
          <w:rFonts w:ascii="Courier New" w:hAnsi="Courier New"/>
        </w:rPr>
        <w:t xml:space="preserve"> = number % 2 == 0</w:t>
      </w:r>
    </w:p>
    <w:p w:rsidR="001E4D58" w:rsidRPr="009102A5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spacing w:before="120"/>
      </w:pPr>
      <w:r w:rsidRPr="009102A5">
        <w:tab/>
      </w:r>
      <w:r w:rsidRPr="009102A5">
        <w:tab/>
      </w:r>
      <w:r w:rsidR="00902D8A">
        <w:t>True</w:t>
      </w:r>
      <w:r w:rsidR="00902D8A">
        <w:tab/>
        <w:t>F</w:t>
      </w:r>
      <w:r w:rsidR="00902D8A" w:rsidRPr="009102A5">
        <w:t>alse</w:t>
      </w:r>
    </w:p>
    <w:p w:rsidR="001E4D58" w:rsidRPr="009102A5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</w:p>
    <w:p w:rsidR="001E4D58" w:rsidRPr="009102A5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rPr>
          <w:rFonts w:ascii="Courier New" w:hAnsi="Courier New"/>
        </w:rPr>
      </w:pPr>
      <w:r w:rsidRPr="009102A5">
        <w:tab/>
        <w:t>(d)</w:t>
      </w:r>
      <w:r w:rsidRPr="009102A5">
        <w:tab/>
      </w:r>
      <w:r w:rsidR="00280709" w:rsidRPr="009102A5">
        <w:rPr>
          <w:rFonts w:ascii="Courier New" w:hAnsi="Courier New"/>
        </w:rPr>
        <w:t>number = 4</w:t>
      </w:r>
      <w:r w:rsidRPr="009102A5">
        <w:rPr>
          <w:rFonts w:ascii="Courier New" w:hAnsi="Courier New"/>
        </w:rPr>
        <w:tab/>
      </w:r>
    </w:p>
    <w:p w:rsidR="001E4D58" w:rsidRPr="009102A5" w:rsidRDefault="00280709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 w:rsidRPr="009102A5">
        <w:rPr>
          <w:rFonts w:ascii="Courier New" w:hAnsi="Courier New"/>
        </w:rPr>
        <w:tab/>
      </w:r>
      <w:proofErr w:type="spellStart"/>
      <w:r w:rsidRPr="009102A5">
        <w:rPr>
          <w:rFonts w:ascii="Courier New" w:hAnsi="Courier New"/>
        </w:rPr>
        <w:t>evenNumber</w:t>
      </w:r>
      <w:proofErr w:type="spellEnd"/>
      <w:r w:rsidRPr="009102A5">
        <w:rPr>
          <w:rFonts w:ascii="Courier New" w:hAnsi="Courier New"/>
        </w:rPr>
        <w:t xml:space="preserve"> = number % 2 == 0</w:t>
      </w:r>
    </w:p>
    <w:p w:rsidR="001E4D58" w:rsidRPr="009102A5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spacing w:before="120"/>
      </w:pPr>
      <w:bookmarkStart w:id="0" w:name="_GoBack"/>
      <w:r w:rsidRPr="009102A5">
        <w:tab/>
      </w:r>
      <w:r w:rsidRPr="009102A5">
        <w:tab/>
      </w:r>
      <w:r w:rsidRPr="009102A5">
        <w:tab/>
      </w:r>
      <w:r w:rsidR="00902D8A">
        <w:t>True</w:t>
      </w:r>
      <w:r w:rsidR="00902D8A">
        <w:tab/>
        <w:t>F</w:t>
      </w:r>
      <w:r w:rsidR="00902D8A" w:rsidRPr="009102A5">
        <w:t>alse</w:t>
      </w:r>
    </w:p>
    <w:bookmarkEnd w:id="0"/>
    <w:p w:rsidR="001E4D58" w:rsidRPr="009102A5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spacing w:before="120"/>
        <w:rPr>
          <w:rFonts w:ascii="Courier New" w:hAnsi="Courier New"/>
        </w:rPr>
      </w:pPr>
    </w:p>
    <w:p w:rsidR="001E4D58" w:rsidRPr="009102A5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rPr>
          <w:rFonts w:ascii="Courier New" w:hAnsi="Courier New"/>
        </w:rPr>
      </w:pPr>
      <w:r w:rsidRPr="009102A5">
        <w:tab/>
        <w:t>(e)</w:t>
      </w:r>
      <w:r w:rsidRPr="009102A5">
        <w:tab/>
      </w:r>
      <w:proofErr w:type="spellStart"/>
      <w:r w:rsidRPr="009102A5">
        <w:rPr>
          <w:rFonts w:ascii="Courier New" w:hAnsi="Courier New"/>
        </w:rPr>
        <w:t>examScore</w:t>
      </w:r>
      <w:proofErr w:type="spellEnd"/>
      <w:r w:rsidRPr="009102A5">
        <w:rPr>
          <w:rFonts w:ascii="Courier New" w:hAnsi="Courier New"/>
        </w:rPr>
        <w:t xml:space="preserve"> = 60</w:t>
      </w:r>
      <w:r w:rsidRPr="009102A5">
        <w:t xml:space="preserve"> </w:t>
      </w:r>
      <w:r w:rsidRPr="009102A5">
        <w:rPr>
          <w:rFonts w:ascii="Courier New" w:hAnsi="Courier New"/>
        </w:rPr>
        <w:tab/>
      </w:r>
    </w:p>
    <w:p w:rsidR="001E4D58" w:rsidRPr="009102A5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 w:rsidRPr="009102A5">
        <w:rPr>
          <w:rFonts w:ascii="Courier New" w:hAnsi="Courier New"/>
        </w:rPr>
        <w:tab/>
      </w:r>
      <w:proofErr w:type="spellStart"/>
      <w:r w:rsidRPr="009102A5">
        <w:rPr>
          <w:rFonts w:ascii="Courier New" w:hAnsi="Courier New"/>
        </w:rPr>
        <w:t>va</w:t>
      </w:r>
      <w:r w:rsidR="00280709" w:rsidRPr="009102A5">
        <w:rPr>
          <w:rFonts w:ascii="Courier New" w:hAnsi="Courier New"/>
        </w:rPr>
        <w:t>lidExamScore</w:t>
      </w:r>
      <w:proofErr w:type="spellEnd"/>
      <w:r w:rsidR="00280709" w:rsidRPr="009102A5">
        <w:rPr>
          <w:rFonts w:ascii="Courier New" w:hAnsi="Courier New"/>
        </w:rPr>
        <w:t xml:space="preserve"> = </w:t>
      </w:r>
      <w:proofErr w:type="spellStart"/>
      <w:r w:rsidR="00280709" w:rsidRPr="009102A5">
        <w:rPr>
          <w:rFonts w:ascii="Courier New" w:hAnsi="Courier New"/>
        </w:rPr>
        <w:t>examScore</w:t>
      </w:r>
      <w:proofErr w:type="spellEnd"/>
      <w:r w:rsidR="00280709" w:rsidRPr="009102A5">
        <w:rPr>
          <w:rFonts w:ascii="Courier New" w:hAnsi="Courier New"/>
        </w:rPr>
        <w:t xml:space="preserve"> &gt;= 0 and</w:t>
      </w:r>
      <w:r w:rsidRPr="009102A5">
        <w:rPr>
          <w:rFonts w:ascii="Courier New" w:hAnsi="Courier New"/>
        </w:rPr>
        <w:t xml:space="preserve"> </w:t>
      </w:r>
      <w:proofErr w:type="spellStart"/>
      <w:r w:rsidRPr="009102A5">
        <w:rPr>
          <w:rFonts w:ascii="Courier New" w:hAnsi="Courier New"/>
        </w:rPr>
        <w:t>examScore</w:t>
      </w:r>
      <w:proofErr w:type="spellEnd"/>
      <w:r w:rsidRPr="009102A5">
        <w:rPr>
          <w:rFonts w:ascii="Courier New" w:hAnsi="Courier New"/>
        </w:rPr>
        <w:t xml:space="preserve"> &lt;= 100</w:t>
      </w:r>
    </w:p>
    <w:p w:rsidR="001E4D58" w:rsidRPr="009102A5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spacing w:before="120"/>
      </w:pPr>
      <w:r w:rsidRPr="009102A5">
        <w:tab/>
      </w:r>
      <w:r w:rsidRPr="009102A5">
        <w:tab/>
      </w:r>
      <w:r w:rsidRPr="009102A5">
        <w:tab/>
      </w:r>
      <w:r w:rsidR="00902D8A">
        <w:t>True</w:t>
      </w:r>
      <w:r w:rsidR="00902D8A">
        <w:tab/>
        <w:t>F</w:t>
      </w:r>
      <w:r w:rsidR="00902D8A" w:rsidRPr="009102A5">
        <w:t>alse</w:t>
      </w:r>
    </w:p>
    <w:p w:rsidR="001E4D58" w:rsidRPr="009102A5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</w:p>
    <w:p w:rsidR="001E4D58" w:rsidRPr="009102A5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rPr>
          <w:rFonts w:ascii="Courier New" w:hAnsi="Courier New"/>
        </w:rPr>
      </w:pPr>
      <w:r w:rsidRPr="009102A5">
        <w:tab/>
        <w:t>(f)</w:t>
      </w:r>
      <w:r w:rsidRPr="009102A5">
        <w:tab/>
      </w:r>
      <w:proofErr w:type="spellStart"/>
      <w:r w:rsidRPr="009102A5">
        <w:rPr>
          <w:rFonts w:ascii="Courier New" w:hAnsi="Courier New"/>
        </w:rPr>
        <w:t>examScore</w:t>
      </w:r>
      <w:proofErr w:type="spellEnd"/>
      <w:r w:rsidRPr="009102A5">
        <w:rPr>
          <w:rFonts w:ascii="Courier New" w:hAnsi="Courier New"/>
        </w:rPr>
        <w:t xml:space="preserve"> = 110</w:t>
      </w:r>
      <w:r w:rsidRPr="009102A5">
        <w:t xml:space="preserve"> </w:t>
      </w:r>
      <w:r w:rsidRPr="009102A5">
        <w:rPr>
          <w:rFonts w:ascii="Courier New" w:hAnsi="Courier New"/>
        </w:rPr>
        <w:tab/>
      </w:r>
    </w:p>
    <w:p w:rsidR="001E4D58" w:rsidRPr="009102A5" w:rsidRDefault="001E4D58">
      <w:pPr>
        <w:pStyle w:val="BodyText"/>
        <w:tabs>
          <w:tab w:val="clear" w:pos="2880"/>
          <w:tab w:val="left" w:pos="1440"/>
          <w:tab w:val="left" w:pos="6120"/>
          <w:tab w:val="left" w:pos="6210"/>
        </w:tabs>
        <w:rPr>
          <w:rFonts w:ascii="Courier New" w:hAnsi="Courier New"/>
        </w:rPr>
      </w:pPr>
      <w:r w:rsidRPr="009102A5">
        <w:rPr>
          <w:rFonts w:ascii="Courier New" w:hAnsi="Courier New"/>
        </w:rPr>
        <w:tab/>
      </w:r>
      <w:proofErr w:type="spellStart"/>
      <w:r w:rsidRPr="009102A5">
        <w:rPr>
          <w:rFonts w:ascii="Courier New" w:hAnsi="Courier New"/>
        </w:rPr>
        <w:t>va</w:t>
      </w:r>
      <w:r w:rsidR="00280709" w:rsidRPr="009102A5">
        <w:rPr>
          <w:rFonts w:ascii="Courier New" w:hAnsi="Courier New"/>
        </w:rPr>
        <w:t>lidExamScore</w:t>
      </w:r>
      <w:proofErr w:type="spellEnd"/>
      <w:r w:rsidR="00280709" w:rsidRPr="009102A5">
        <w:rPr>
          <w:rFonts w:ascii="Courier New" w:hAnsi="Courier New"/>
        </w:rPr>
        <w:t xml:space="preserve"> = </w:t>
      </w:r>
      <w:proofErr w:type="spellStart"/>
      <w:r w:rsidR="00280709" w:rsidRPr="009102A5">
        <w:rPr>
          <w:rFonts w:ascii="Courier New" w:hAnsi="Courier New"/>
        </w:rPr>
        <w:t>examScore</w:t>
      </w:r>
      <w:proofErr w:type="spellEnd"/>
      <w:r w:rsidR="00280709" w:rsidRPr="009102A5">
        <w:rPr>
          <w:rFonts w:ascii="Courier New" w:hAnsi="Courier New"/>
        </w:rPr>
        <w:t xml:space="preserve"> &gt;= 0 and</w:t>
      </w:r>
      <w:r w:rsidRPr="009102A5">
        <w:rPr>
          <w:rFonts w:ascii="Courier New" w:hAnsi="Courier New"/>
        </w:rPr>
        <w:t xml:space="preserve"> </w:t>
      </w:r>
      <w:proofErr w:type="spellStart"/>
      <w:r w:rsidRPr="009102A5">
        <w:rPr>
          <w:rFonts w:ascii="Courier New" w:hAnsi="Courier New"/>
        </w:rPr>
        <w:t>examScore</w:t>
      </w:r>
      <w:proofErr w:type="spellEnd"/>
      <w:r w:rsidRPr="009102A5">
        <w:rPr>
          <w:rFonts w:ascii="Courier New" w:hAnsi="Courier New"/>
        </w:rPr>
        <w:t xml:space="preserve"> &lt;= 100</w:t>
      </w:r>
    </w:p>
    <w:p w:rsidR="001E4D58" w:rsidRDefault="001E4D58">
      <w:pPr>
        <w:pStyle w:val="BodyText"/>
        <w:tabs>
          <w:tab w:val="clear" w:pos="2880"/>
          <w:tab w:val="left" w:pos="540"/>
          <w:tab w:val="left" w:pos="1440"/>
          <w:tab w:val="left" w:pos="6120"/>
        </w:tabs>
        <w:spacing w:before="120"/>
      </w:pPr>
      <w:r w:rsidRPr="009102A5">
        <w:tab/>
      </w:r>
      <w:r w:rsidRPr="009102A5">
        <w:tab/>
      </w:r>
      <w:r w:rsidRPr="009102A5">
        <w:tab/>
      </w:r>
      <w:r w:rsidR="00902D8A">
        <w:t>True</w:t>
      </w:r>
      <w:r w:rsidR="00902D8A">
        <w:tab/>
        <w:t>F</w:t>
      </w:r>
      <w:r w:rsidR="00902D8A" w:rsidRPr="009102A5">
        <w:t>alse</w:t>
      </w:r>
    </w:p>
    <w:sectPr w:rsidR="001E4D58" w:rsidSect="00046B3C">
      <w:headerReference w:type="default" r:id="rId7"/>
      <w:pgSz w:w="12240" w:h="15840" w:code="1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BDB" w:rsidRDefault="00984BDB">
      <w:r>
        <w:separator/>
      </w:r>
    </w:p>
  </w:endnote>
  <w:endnote w:type="continuationSeparator" w:id="0">
    <w:p w:rsidR="00984BDB" w:rsidRDefault="0098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BDB" w:rsidRDefault="00984BDB">
      <w:r>
        <w:separator/>
      </w:r>
    </w:p>
  </w:footnote>
  <w:footnote w:type="continuationSeparator" w:id="0">
    <w:p w:rsidR="00984BDB" w:rsidRDefault="00984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B3C" w:rsidRPr="00046B3C" w:rsidRDefault="00046B3C">
    <w:pPr>
      <w:pStyle w:val="Header"/>
      <w:rPr>
        <w:rFonts w:ascii="Arial" w:hAnsi="Arial" w:cs="Arial"/>
        <w:sz w:val="20"/>
        <w:szCs w:val="20"/>
      </w:rPr>
    </w:pPr>
    <w:r w:rsidRPr="00046B3C">
      <w:rPr>
        <w:rFonts w:ascii="Arial" w:hAnsi="Arial" w:cs="Arial"/>
        <w:sz w:val="20"/>
        <w:szCs w:val="20"/>
      </w:rPr>
      <w:t>Conditions</w:t>
    </w:r>
    <w:r w:rsidRPr="00046B3C">
      <w:rPr>
        <w:rFonts w:ascii="Arial" w:hAnsi="Arial" w:cs="Arial"/>
        <w:sz w:val="20"/>
        <w:szCs w:val="20"/>
      </w:rPr>
      <w:tab/>
    </w:r>
    <w:r w:rsidRPr="00046B3C">
      <w:rPr>
        <w:rFonts w:ascii="Arial" w:hAnsi="Arial" w:cs="Arial"/>
        <w:sz w:val="20"/>
        <w:szCs w:val="20"/>
      </w:rPr>
      <w:tab/>
      <w:t xml:space="preserve">Page </w:t>
    </w:r>
    <w:r w:rsidRPr="00046B3C">
      <w:rPr>
        <w:rStyle w:val="PageNumber"/>
        <w:rFonts w:ascii="Arial" w:hAnsi="Arial" w:cs="Arial"/>
        <w:sz w:val="20"/>
        <w:szCs w:val="20"/>
      </w:rPr>
      <w:fldChar w:fldCharType="begin"/>
    </w:r>
    <w:r w:rsidRPr="00046B3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46B3C">
      <w:rPr>
        <w:rStyle w:val="PageNumber"/>
        <w:rFonts w:ascii="Arial" w:hAnsi="Arial" w:cs="Arial"/>
        <w:sz w:val="20"/>
        <w:szCs w:val="20"/>
      </w:rPr>
      <w:fldChar w:fldCharType="separate"/>
    </w:r>
    <w:r w:rsidR="00902D8A">
      <w:rPr>
        <w:rStyle w:val="PageNumber"/>
        <w:rFonts w:ascii="Arial" w:hAnsi="Arial" w:cs="Arial"/>
        <w:noProof/>
        <w:sz w:val="20"/>
        <w:szCs w:val="20"/>
      </w:rPr>
      <w:t>2</w:t>
    </w:r>
    <w:r w:rsidRPr="00046B3C">
      <w:rPr>
        <w:rStyle w:val="PageNumber"/>
        <w:rFonts w:ascii="Arial" w:hAnsi="Arial" w:cs="Arial"/>
        <w:sz w:val="20"/>
        <w:szCs w:val="20"/>
      </w:rPr>
      <w:fldChar w:fldCharType="end"/>
    </w:r>
    <w:r w:rsidRPr="00046B3C">
      <w:rPr>
        <w:rStyle w:val="PageNumber"/>
        <w:rFonts w:ascii="Arial" w:hAnsi="Arial" w:cs="Arial"/>
        <w:sz w:val="20"/>
        <w:szCs w:val="20"/>
      </w:rPr>
      <w:t xml:space="preserve"> of </w:t>
    </w:r>
    <w:r w:rsidRPr="00046B3C">
      <w:rPr>
        <w:rStyle w:val="PageNumber"/>
        <w:rFonts w:ascii="Arial" w:hAnsi="Arial" w:cs="Arial"/>
        <w:sz w:val="20"/>
        <w:szCs w:val="20"/>
      </w:rPr>
      <w:fldChar w:fldCharType="begin"/>
    </w:r>
    <w:r w:rsidRPr="00046B3C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046B3C">
      <w:rPr>
        <w:rStyle w:val="PageNumber"/>
        <w:rFonts w:ascii="Arial" w:hAnsi="Arial" w:cs="Arial"/>
        <w:sz w:val="20"/>
        <w:szCs w:val="20"/>
      </w:rPr>
      <w:fldChar w:fldCharType="separate"/>
    </w:r>
    <w:r w:rsidR="00902D8A">
      <w:rPr>
        <w:rStyle w:val="PageNumber"/>
        <w:rFonts w:ascii="Arial" w:hAnsi="Arial" w:cs="Arial"/>
        <w:noProof/>
        <w:sz w:val="20"/>
        <w:szCs w:val="20"/>
      </w:rPr>
      <w:t>2</w:t>
    </w:r>
    <w:r w:rsidRPr="00046B3C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1095C"/>
    <w:multiLevelType w:val="hybridMultilevel"/>
    <w:tmpl w:val="13946128"/>
    <w:lvl w:ilvl="0" w:tplc="0DFE30C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E11D81"/>
    <w:multiLevelType w:val="hybridMultilevel"/>
    <w:tmpl w:val="38A43B98"/>
    <w:lvl w:ilvl="0" w:tplc="B39AC0F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4" w15:restartNumberingAfterBreak="0">
    <w:nsid w:val="3CC937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940583E"/>
    <w:multiLevelType w:val="hybridMultilevel"/>
    <w:tmpl w:val="12E8978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560BA3"/>
    <w:multiLevelType w:val="hybridMultilevel"/>
    <w:tmpl w:val="3D44A5A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C3"/>
    <w:rsid w:val="00046B3C"/>
    <w:rsid w:val="000D2007"/>
    <w:rsid w:val="00170112"/>
    <w:rsid w:val="001E4D58"/>
    <w:rsid w:val="00280709"/>
    <w:rsid w:val="002F7084"/>
    <w:rsid w:val="004C3F2F"/>
    <w:rsid w:val="00534BA3"/>
    <w:rsid w:val="0082060D"/>
    <w:rsid w:val="00902D8A"/>
    <w:rsid w:val="009102A5"/>
    <w:rsid w:val="00984BDB"/>
    <w:rsid w:val="00B35FB3"/>
    <w:rsid w:val="00B8050F"/>
    <w:rsid w:val="00F1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5F64F"/>
  <w15:docId w15:val="{A9670F4A-F9E0-42AB-8013-DEA0AD5D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  <w:style w:type="paragraph" w:styleId="Header">
    <w:name w:val="header"/>
    <w:basedOn w:val="Normal"/>
    <w:rsid w:val="00046B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6B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6B3C"/>
  </w:style>
  <w:style w:type="paragraph" w:styleId="BalloonText">
    <w:name w:val="Balloon Text"/>
    <w:basedOn w:val="Normal"/>
    <w:link w:val="BalloonTextChar"/>
    <w:semiHidden/>
    <w:unhideWhenUsed/>
    <w:rsid w:val="00B805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05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Carolyn Hardy</cp:lastModifiedBy>
  <cp:revision>3</cp:revision>
  <cp:lastPrinted>2015-03-19T21:06:00Z</cp:lastPrinted>
  <dcterms:created xsi:type="dcterms:W3CDTF">2016-03-29T17:51:00Z</dcterms:created>
  <dcterms:modified xsi:type="dcterms:W3CDTF">2016-03-30T03:28:00Z</dcterms:modified>
</cp:coreProperties>
</file>